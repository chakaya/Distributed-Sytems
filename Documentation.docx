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D8DF2" w14:textId="77777777" w:rsidR="00711B64" w:rsidRPr="00666A30" w:rsidRDefault="00711B64" w:rsidP="00742A77">
      <w:pPr>
        <w:rPr>
          <w:rFonts w:ascii="Garamond" w:eastAsia="Arial Unicode MS" w:hAnsi="Garamond" w:cs="Arial Unicode MS"/>
          <w:sz w:val="22"/>
          <w:szCs w:val="22"/>
        </w:rPr>
      </w:pPr>
    </w:p>
    <w:p w14:paraId="5C0B42BF" w14:textId="77777777" w:rsidR="00711B64" w:rsidRPr="00666A30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70C7E51" w14:textId="77777777" w:rsidR="00711B64" w:rsidRPr="00666A30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7556B699" w14:textId="77777777" w:rsidR="005F2370" w:rsidRPr="00666A30" w:rsidRDefault="000E7DCA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666A30">
        <w:rPr>
          <w:rFonts w:ascii="Garamond" w:eastAsia="Arial Unicode MS" w:hAnsi="Garamond" w:cs="Arial Unicode MS"/>
          <w:b/>
          <w:sz w:val="22"/>
          <w:szCs w:val="22"/>
        </w:rPr>
        <w:t>BTC4201 / I</w:t>
      </w:r>
      <w:r w:rsidR="004F75AB" w:rsidRPr="00666A30">
        <w:rPr>
          <w:rFonts w:ascii="Garamond" w:eastAsia="Arial Unicode MS" w:hAnsi="Garamond" w:cs="Arial Unicode MS"/>
          <w:b/>
          <w:sz w:val="22"/>
          <w:szCs w:val="22"/>
        </w:rPr>
        <w:t>CS4104</w:t>
      </w:r>
      <w:r w:rsidR="005F2370" w:rsidRPr="00666A30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5766AB" w:rsidRPr="00666A30">
        <w:rPr>
          <w:rFonts w:ascii="Garamond" w:eastAsia="Arial Unicode MS" w:hAnsi="Garamond" w:cs="Arial Unicode MS"/>
          <w:b/>
          <w:sz w:val="22"/>
          <w:szCs w:val="22"/>
        </w:rPr>
        <w:t xml:space="preserve"> Distributed Systems</w:t>
      </w:r>
    </w:p>
    <w:p w14:paraId="1AA80F3C" w14:textId="77777777" w:rsidR="005F2370" w:rsidRPr="00666A30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C5D29D1" w14:textId="77777777" w:rsidR="00742A77" w:rsidRPr="00666A30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5D1A1988" w14:textId="77777777" w:rsidR="00FC4CA4" w:rsidRPr="00666A30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D5251BE" w14:textId="77777777" w:rsidR="00FC4CA4" w:rsidRPr="00666A30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6A16CFF8" w14:textId="77777777" w:rsidR="00FC4CA4" w:rsidRPr="00666A30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08355728" w14:textId="77777777" w:rsidR="00742A77" w:rsidRPr="00666A30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015D48E4" w14:textId="0340B807" w:rsidR="00711B64" w:rsidRPr="00666A30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666A30">
        <w:rPr>
          <w:rFonts w:ascii="Garamond" w:eastAsia="Arial Unicode MS" w:hAnsi="Garamond" w:cs="Arial Unicode MS"/>
          <w:b/>
          <w:sz w:val="22"/>
          <w:szCs w:val="22"/>
        </w:rPr>
        <w:t>Assignment:</w:t>
      </w:r>
      <w:r w:rsidR="005766AB" w:rsidRPr="00666A30">
        <w:rPr>
          <w:rFonts w:ascii="Garamond" w:eastAsia="Arial Unicode MS" w:hAnsi="Garamond" w:cs="Arial Unicode MS"/>
          <w:b/>
          <w:sz w:val="22"/>
          <w:szCs w:val="22"/>
        </w:rPr>
        <w:t xml:space="preserve"> In</w:t>
      </w:r>
      <w:r w:rsidR="00090EFF" w:rsidRPr="00666A30">
        <w:rPr>
          <w:rFonts w:ascii="Garamond" w:eastAsia="Arial Unicode MS" w:hAnsi="Garamond" w:cs="Arial Unicode MS"/>
          <w:b/>
          <w:sz w:val="22"/>
          <w:szCs w:val="22"/>
        </w:rPr>
        <w:t>ter-process Communications in Distributed Environment</w:t>
      </w:r>
    </w:p>
    <w:p w14:paraId="72C1FE82" w14:textId="77777777" w:rsidR="005F2370" w:rsidRPr="00666A30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174DBD76" w14:textId="77777777" w:rsidR="005F2370" w:rsidRPr="00666A30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6A1D07" w14:textId="77777777" w:rsidR="001D4CE9" w:rsidRPr="00666A30" w:rsidRDefault="001D4CE9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DE8621F" w14:textId="77777777" w:rsidR="00742A77" w:rsidRPr="00666A30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7090B2A" w14:textId="77777777" w:rsidR="00742A77" w:rsidRPr="00666A30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70BE849F" w14:textId="51C36471" w:rsidR="00711B64" w:rsidRDefault="0020335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Zaitun Nkubitu</w:t>
      </w:r>
    </w:p>
    <w:p w14:paraId="2609670F" w14:textId="270D9226" w:rsidR="00203354" w:rsidRDefault="0020335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Paula Atim</w:t>
      </w:r>
    </w:p>
    <w:p w14:paraId="2867895E" w14:textId="552CC7BB" w:rsidR="00203354" w:rsidRDefault="0020335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Michelle Makena</w:t>
      </w:r>
    </w:p>
    <w:p w14:paraId="524FA9AA" w14:textId="1AA6834C" w:rsidR="00203354" w:rsidRPr="00666A30" w:rsidRDefault="0020335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Chakaya Nyamvula</w:t>
      </w:r>
    </w:p>
    <w:p w14:paraId="57F2C364" w14:textId="77777777" w:rsidR="005F2370" w:rsidRPr="00666A30" w:rsidRDefault="005F2370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3EC872" w14:textId="0107C17F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666A30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0B9E0CFA" w14:textId="7FC3D350" w:rsidR="00203354" w:rsidRPr="00203354" w:rsidRDefault="00203354" w:rsidP="00203354">
      <w:pPr>
        <w:pStyle w:val="ListParagraph"/>
        <w:ind w:left="1080"/>
        <w:rPr>
          <w:b/>
          <w:sz w:val="28"/>
          <w:szCs w:val="28"/>
          <w:u w:val="single"/>
        </w:rPr>
      </w:pPr>
      <w:r w:rsidRPr="00203354">
        <w:rPr>
          <w:b/>
          <w:sz w:val="28"/>
          <w:szCs w:val="28"/>
          <w:u w:val="single"/>
        </w:rPr>
        <w:lastRenderedPageBreak/>
        <w:t>H</w:t>
      </w:r>
      <w:r>
        <w:rPr>
          <w:b/>
          <w:sz w:val="28"/>
          <w:szCs w:val="28"/>
          <w:u w:val="single"/>
        </w:rPr>
        <w:t>ow to run the program.</w:t>
      </w:r>
    </w:p>
    <w:p w14:paraId="7864D0DC" w14:textId="4964931C" w:rsidR="00203354" w:rsidRDefault="00203354" w:rsidP="00203354">
      <w:pPr>
        <w:pStyle w:val="ListParagraph"/>
        <w:numPr>
          <w:ilvl w:val="0"/>
          <w:numId w:val="6"/>
        </w:numPr>
      </w:pPr>
      <w:r>
        <w:t>To open the file use an IDE that can run Java.</w:t>
      </w:r>
    </w:p>
    <w:p w14:paraId="5207183E" w14:textId="77777777" w:rsidR="00203354" w:rsidRDefault="00203354" w:rsidP="00203354">
      <w:pPr>
        <w:pStyle w:val="ListParagraph"/>
        <w:numPr>
          <w:ilvl w:val="0"/>
          <w:numId w:val="6"/>
        </w:numPr>
      </w:pPr>
      <w:r>
        <w:t>Then run the server module.</w:t>
      </w:r>
    </w:p>
    <w:p w14:paraId="54E396B2" w14:textId="77777777" w:rsidR="00203354" w:rsidRDefault="00203354" w:rsidP="00203354">
      <w:pPr>
        <w:pStyle w:val="ListParagraph"/>
        <w:numPr>
          <w:ilvl w:val="0"/>
          <w:numId w:val="6"/>
        </w:numPr>
      </w:pPr>
      <w:r>
        <w:t>After running the server module run the client module with the server name set as localhost. You may input the client name of your choice.</w:t>
      </w:r>
    </w:p>
    <w:p w14:paraId="438D69F2" w14:textId="77777777" w:rsidR="00203354" w:rsidRDefault="00203354" w:rsidP="00203354">
      <w:pPr>
        <w:pStyle w:val="ListParagraph"/>
        <w:numPr>
          <w:ilvl w:val="0"/>
          <w:numId w:val="6"/>
        </w:numPr>
      </w:pPr>
      <w:r>
        <w:t>The program will allow you to run multiple clients, these clients will be updated in the log each time a new client is run</w:t>
      </w:r>
    </w:p>
    <w:p w14:paraId="6A9B4AC3" w14:textId="77777777" w:rsidR="00203354" w:rsidRDefault="00203354" w:rsidP="00203354">
      <w:pPr>
        <w:pStyle w:val="ListParagraph"/>
        <w:numPr>
          <w:ilvl w:val="0"/>
          <w:numId w:val="6"/>
        </w:numPr>
      </w:pPr>
      <w:r>
        <w:t>You can also send a message to all clients via the text box</w:t>
      </w:r>
    </w:p>
    <w:p w14:paraId="5E9C6D37" w14:textId="6CCDC41F" w:rsidR="00711B64" w:rsidRPr="00203354" w:rsidRDefault="00203354" w:rsidP="00203354">
      <w:pPr>
        <w:pStyle w:val="ListParagraph"/>
        <w:numPr>
          <w:ilvl w:val="0"/>
          <w:numId w:val="6"/>
        </w:numPr>
      </w:pPr>
      <w:r>
        <w:t xml:space="preserve">Send private messages as well to a single client or multiple clients </w:t>
      </w:r>
      <w:r w:rsidR="0062251C" w:rsidRPr="00203354">
        <w:br w:type="page"/>
      </w:r>
    </w:p>
    <w:p w14:paraId="01BE361F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bookmarkStart w:id="0" w:name="_GoBack"/>
    </w:p>
    <w:bookmarkEnd w:id="0"/>
    <w:p w14:paraId="792EFBC1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1A7D19AC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4C4E9DF2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7F0E2B2C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D9B2427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23C6DF09" w14:textId="77777777" w:rsidR="00711B64" w:rsidRPr="00666A30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666A30" w:rsidSect="00711B64">
      <w:headerReference w:type="default" r:id="rId7"/>
      <w:footerReference w:type="default" r:id="rId8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8910F" w14:textId="77777777" w:rsidR="00E033D5" w:rsidRDefault="00E033D5">
      <w:pPr>
        <w:spacing w:after="0"/>
      </w:pPr>
      <w:r>
        <w:separator/>
      </w:r>
    </w:p>
  </w:endnote>
  <w:endnote w:type="continuationSeparator" w:id="0">
    <w:p w14:paraId="5F9CA0D4" w14:textId="77777777" w:rsidR="00E033D5" w:rsidRDefault="00E0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7FE17" w14:textId="0663A81A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0E7DCA">
      <w:rPr>
        <w:rFonts w:ascii="Arial Unicode MS" w:eastAsia="Arial Unicode MS" w:hAnsi="Arial Unicode MS" w:cs="Arial Unicode MS"/>
        <w:sz w:val="18"/>
        <w:szCs w:val="18"/>
      </w:rPr>
      <w:t xml:space="preserve">BTC4201 / </w:t>
    </w:r>
    <w:r w:rsidR="004F75AB">
      <w:rPr>
        <w:rFonts w:ascii="Arial Unicode MS" w:eastAsia="Arial Unicode MS" w:hAnsi="Arial Unicode MS" w:cs="Arial Unicode MS"/>
        <w:sz w:val="18"/>
        <w:szCs w:val="18"/>
      </w:rPr>
      <w:t>ICS4014</w:t>
    </w:r>
    <w:r w:rsidR="005766AB">
      <w:rPr>
        <w:rFonts w:ascii="Arial Unicode MS" w:eastAsia="Arial Unicode MS" w:hAnsi="Arial Unicode MS" w:cs="Arial Unicode MS"/>
        <w:sz w:val="18"/>
        <w:szCs w:val="18"/>
      </w:rPr>
      <w:t xml:space="preserve"> – Distributed Systems </w:t>
    </w:r>
    <w:r w:rsidR="005766AB">
      <w:rPr>
        <w:rFonts w:ascii="Arial Unicode MS" w:eastAsia="Arial Unicode MS" w:hAnsi="Arial Unicode MS" w:cs="Arial Unicode MS"/>
        <w:sz w:val="18"/>
        <w:szCs w:val="18"/>
      </w:rPr>
      <w:tab/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203354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203354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B8A9D" w14:textId="77777777" w:rsidR="00E033D5" w:rsidRDefault="00E033D5">
      <w:pPr>
        <w:spacing w:after="0"/>
      </w:pPr>
      <w:r>
        <w:separator/>
      </w:r>
    </w:p>
  </w:footnote>
  <w:footnote w:type="continuationSeparator" w:id="0">
    <w:p w14:paraId="51AF21B4" w14:textId="77777777" w:rsidR="00E033D5" w:rsidRDefault="00E033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97669" w14:textId="39B0DC1E" w:rsidR="00203354" w:rsidRDefault="00711B64" w:rsidP="0020335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</w:p>
  <w:p w14:paraId="5577E7DA" w14:textId="74068889" w:rsidR="00203354" w:rsidRPr="005F2370" w:rsidRDefault="0020335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6D3E"/>
    <w:multiLevelType w:val="hybridMultilevel"/>
    <w:tmpl w:val="0674E5A4"/>
    <w:lvl w:ilvl="0" w:tplc="AEDEED9C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63209"/>
    <w:multiLevelType w:val="hybridMultilevel"/>
    <w:tmpl w:val="6B5645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4D37448"/>
    <w:multiLevelType w:val="hybridMultilevel"/>
    <w:tmpl w:val="78B2E6C6"/>
    <w:lvl w:ilvl="0" w:tplc="B0C05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D51AB1"/>
    <w:multiLevelType w:val="hybridMultilevel"/>
    <w:tmpl w:val="659A3DEC"/>
    <w:lvl w:ilvl="0" w:tplc="AEDEED9C">
      <w:numFmt w:val="bullet"/>
      <w:lvlText w:val="-"/>
      <w:lvlJc w:val="left"/>
      <w:pPr>
        <w:ind w:left="360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30919"/>
    <w:multiLevelType w:val="hybridMultilevel"/>
    <w:tmpl w:val="824892B2"/>
    <w:lvl w:ilvl="0" w:tplc="31E46BD0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89"/>
    <w:rsid w:val="00047102"/>
    <w:rsid w:val="00090EFF"/>
    <w:rsid w:val="000D5B84"/>
    <w:rsid w:val="000E7DCA"/>
    <w:rsid w:val="00145E5F"/>
    <w:rsid w:val="00171B21"/>
    <w:rsid w:val="00192FCB"/>
    <w:rsid w:val="001D4CE9"/>
    <w:rsid w:val="00203354"/>
    <w:rsid w:val="00247BD6"/>
    <w:rsid w:val="00256B0A"/>
    <w:rsid w:val="00296AC6"/>
    <w:rsid w:val="00317E3C"/>
    <w:rsid w:val="00374ED3"/>
    <w:rsid w:val="004143E6"/>
    <w:rsid w:val="004B6EBF"/>
    <w:rsid w:val="004D6789"/>
    <w:rsid w:val="004F2CC1"/>
    <w:rsid w:val="004F75AB"/>
    <w:rsid w:val="00535388"/>
    <w:rsid w:val="005766AB"/>
    <w:rsid w:val="005C766C"/>
    <w:rsid w:val="005F2370"/>
    <w:rsid w:val="00605501"/>
    <w:rsid w:val="0062251C"/>
    <w:rsid w:val="00666A30"/>
    <w:rsid w:val="00711B64"/>
    <w:rsid w:val="00742A77"/>
    <w:rsid w:val="00777610"/>
    <w:rsid w:val="007905DB"/>
    <w:rsid w:val="00801C3C"/>
    <w:rsid w:val="00807502"/>
    <w:rsid w:val="0091581D"/>
    <w:rsid w:val="009A14F6"/>
    <w:rsid w:val="009A21DD"/>
    <w:rsid w:val="009A2AFD"/>
    <w:rsid w:val="009B4D60"/>
    <w:rsid w:val="00A31B46"/>
    <w:rsid w:val="00A33652"/>
    <w:rsid w:val="00A46092"/>
    <w:rsid w:val="00B759A7"/>
    <w:rsid w:val="00BA37EA"/>
    <w:rsid w:val="00BF2F91"/>
    <w:rsid w:val="00BF7FBE"/>
    <w:rsid w:val="00C23FA4"/>
    <w:rsid w:val="00CA39B6"/>
    <w:rsid w:val="00CD7452"/>
    <w:rsid w:val="00D37DA2"/>
    <w:rsid w:val="00D805E4"/>
    <w:rsid w:val="00E0278D"/>
    <w:rsid w:val="00E033D5"/>
    <w:rsid w:val="00E3446B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5C71CE"/>
  <w15:docId w15:val="{C6843A58-C872-42F1-9A00-EFDBCF15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20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teya\Documents\BTC3101%20-%202014\Assignments\BTC%203101%20Assign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BTC 3101 Assignments Template.dotx</Template>
  <TotalTime>0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681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Ismail Ateya</dc:creator>
  <cp:lastModifiedBy>Microsoft account</cp:lastModifiedBy>
  <cp:revision>2</cp:revision>
  <dcterms:created xsi:type="dcterms:W3CDTF">2021-09-06T15:40:00Z</dcterms:created>
  <dcterms:modified xsi:type="dcterms:W3CDTF">2021-09-06T15:40:00Z</dcterms:modified>
</cp:coreProperties>
</file>